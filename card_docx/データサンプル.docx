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3B7289" w:rsidRPr="00FC2E56" w14:paraId="723359F6" w14:textId="77777777">
        <w:trPr>
          <w:cantSplit/>
          <w:trHeight w:hRule="exact" w:val="3118"/>
        </w:trPr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E56" w:rsidRPr="00FC2E56" w14:paraId="295C7D59" w14:textId="77777777" w:rsidTr="006C7E02">
        <w:trPr>
          <w:cantSplit/>
          <w:trHeight w:hRule="exact" w:val="3118"/>
        </w:trPr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289" w:rsidRPr="00FC2E56" w14:paraId="4F6581F3" w14:textId="77777777">
        <w:trPr>
          <w:cantSplit/>
          <w:trHeight w:hRule="exact" w:val="3118"/>
        </w:trPr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289" w:rsidRPr="00FC2E56" w14:paraId="44E36A0D" w14:textId="77777777">
        <w:trPr>
          <w:cantSplit/>
          <w:trHeight w:hRule="exact" w:val="3118"/>
        </w:trPr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127" w:rsidRPr="00FC2E56" w14:paraId="0BC0A7EE" w14:textId="77777777">
        <w:trPr>
          <w:cantSplit/>
          <w:trHeight w:hRule="exact" w:val="3118"/>
        </w:trPr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3276600" cy="198119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データサンプル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71080" w14:textId="77777777" w:rsidR="003B7289" w:rsidRPr="00FC2E56" w:rsidRDefault="003B7289" w:rsidP="003B7289">
      <w:pPr>
        <w:ind w:left="129" w:right="129"/>
        <w:rPr>
          <w:rFonts w:ascii="游ゴシック" w:eastAsia="游ゴシック" w:hAnsi="游ゴシック"/>
          <w:vanish/>
        </w:rPr>
      </w:pPr>
    </w:p>
    <w:sectPr w:rsidR="003B7289" w:rsidRPr="00FC2E56" w:rsidSect="003B7289">
      <w:type w:val="continuous"/>
      <w:pgSz w:w="11905" w:h="16837"/>
      <w:pgMar w:top="623" w:right="793" w:bottom="0" w:left="793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32622" w14:textId="77777777" w:rsidR="00A970EF" w:rsidRDefault="00A970EF" w:rsidP="005D51B7">
      <w:r>
        <w:separator/>
      </w:r>
    </w:p>
  </w:endnote>
  <w:endnote w:type="continuationSeparator" w:id="0">
    <w:p w14:paraId="1C18381C" w14:textId="77777777" w:rsidR="00A970EF" w:rsidRDefault="00A970EF" w:rsidP="005D51B7">
      <w:r>
        <w:continuationSeparator/>
      </w:r>
    </w:p>
  </w:endnote>
  <w:endnote w:type="continuationNotice" w:id="1">
    <w:p w14:paraId="2A101391" w14:textId="77777777" w:rsidR="00A970EF" w:rsidRDefault="00A97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DF142" w14:textId="77777777" w:rsidR="00A970EF" w:rsidRDefault="00A970EF" w:rsidP="005D51B7">
      <w:r>
        <w:separator/>
      </w:r>
    </w:p>
  </w:footnote>
  <w:footnote w:type="continuationSeparator" w:id="0">
    <w:p w14:paraId="76E99BF4" w14:textId="77777777" w:rsidR="00A970EF" w:rsidRDefault="00A970EF" w:rsidP="005D51B7">
      <w:r>
        <w:continuationSeparator/>
      </w:r>
    </w:p>
  </w:footnote>
  <w:footnote w:type="continuationNotice" w:id="1">
    <w:p w14:paraId="4DF2DB0C" w14:textId="77777777" w:rsidR="00A970EF" w:rsidRDefault="00A970E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grammar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E6"/>
    <w:rsid w:val="00035190"/>
    <w:rsid w:val="00053550"/>
    <w:rsid w:val="0005749A"/>
    <w:rsid w:val="000B3713"/>
    <w:rsid w:val="000C37B9"/>
    <w:rsid w:val="000D1616"/>
    <w:rsid w:val="00197127"/>
    <w:rsid w:val="001C14D3"/>
    <w:rsid w:val="0026445B"/>
    <w:rsid w:val="00272104"/>
    <w:rsid w:val="002B6CCB"/>
    <w:rsid w:val="002B6FD2"/>
    <w:rsid w:val="002C095D"/>
    <w:rsid w:val="0033113A"/>
    <w:rsid w:val="00340F27"/>
    <w:rsid w:val="00343D64"/>
    <w:rsid w:val="00360F4F"/>
    <w:rsid w:val="003B7289"/>
    <w:rsid w:val="0047793A"/>
    <w:rsid w:val="004C45AB"/>
    <w:rsid w:val="0050468B"/>
    <w:rsid w:val="005307C4"/>
    <w:rsid w:val="00530C7F"/>
    <w:rsid w:val="00533ECB"/>
    <w:rsid w:val="00537EFD"/>
    <w:rsid w:val="005D51B7"/>
    <w:rsid w:val="006C7B89"/>
    <w:rsid w:val="006C7E02"/>
    <w:rsid w:val="006F226B"/>
    <w:rsid w:val="007078A2"/>
    <w:rsid w:val="007D46AE"/>
    <w:rsid w:val="007E1496"/>
    <w:rsid w:val="008C392D"/>
    <w:rsid w:val="008C5605"/>
    <w:rsid w:val="00920449"/>
    <w:rsid w:val="00990804"/>
    <w:rsid w:val="009B640F"/>
    <w:rsid w:val="00A36826"/>
    <w:rsid w:val="00A60F3D"/>
    <w:rsid w:val="00A970EF"/>
    <w:rsid w:val="00AC04A1"/>
    <w:rsid w:val="00AD1DBF"/>
    <w:rsid w:val="00B106A0"/>
    <w:rsid w:val="00BB229B"/>
    <w:rsid w:val="00C4252F"/>
    <w:rsid w:val="00CC59D3"/>
    <w:rsid w:val="00CE4004"/>
    <w:rsid w:val="00CE6DC3"/>
    <w:rsid w:val="00D53F22"/>
    <w:rsid w:val="00DE33F0"/>
    <w:rsid w:val="00DF58F6"/>
    <w:rsid w:val="00E32ABF"/>
    <w:rsid w:val="00E5432F"/>
    <w:rsid w:val="00E858E6"/>
    <w:rsid w:val="00E92B9F"/>
    <w:rsid w:val="00F376EE"/>
    <w:rsid w:val="00F65F7D"/>
    <w:rsid w:val="00F75B2C"/>
    <w:rsid w:val="00F84E99"/>
    <w:rsid w:val="00F915E7"/>
    <w:rsid w:val="00FA34ED"/>
    <w:rsid w:val="00FA5FD3"/>
    <w:rsid w:val="00FC0939"/>
    <w:rsid w:val="00FC2E56"/>
    <w:rsid w:val="00FC59F9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579159"/>
  <w15:chartTrackingRefBased/>
  <w15:docId w15:val="{03B17406-2F8F-46A4-9255-5216309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51B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D51B7"/>
  </w:style>
  <w:style w:type="paragraph" w:styleId="a6">
    <w:name w:val="footer"/>
    <w:basedOn w:val="a"/>
    <w:link w:val="a7"/>
    <w:uiPriority w:val="99"/>
    <w:unhideWhenUsed/>
    <w:rsid w:val="005D51B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D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kt9t\Documents\Office%20&#12398;&#12459;&#12473;&#12479;&#12512;%20&#12486;&#12531;&#12503;&#12524;&#12540;&#12488;\&#24179;&#30000;&#38520;&#32724;-&#21517;&#21050;.dot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68029A-10EC-884B-ACCE-110326BE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平田陸翔-名刺.dotm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平田陸翔</dc:creator>
  <cp:keywords/>
  <dc:description/>
  <cp:lastModifiedBy>HIRATA Rikuto</cp:lastModifiedBy>
  <cp:revision>1</cp:revision>
  <dcterms:created xsi:type="dcterms:W3CDTF">2024-11-01T12:12:00Z</dcterms:created>
  <dcterms:modified xsi:type="dcterms:W3CDTF">2024-11-01T12:13:00Z</dcterms:modified>
</cp:coreProperties>
</file>